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61BB" w14:textId="77777777" w:rsidR="00BF2992" w:rsidRDefault="00BF2992"/>
    <w:sectPr w:rsidR="00BF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D4"/>
    <w:rsid w:val="004D1ED4"/>
    <w:rsid w:val="00BF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6B5C"/>
  <w15:chartTrackingRefBased/>
  <w15:docId w15:val="{5DFDB27C-BF54-4551-8B85-EB9EE98E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rlsmanan@gmail.com</dc:creator>
  <cp:keywords/>
  <dc:description/>
  <cp:lastModifiedBy>rlsmanan@gmail.com</cp:lastModifiedBy>
  <cp:revision>1</cp:revision>
  <dcterms:created xsi:type="dcterms:W3CDTF">2020-07-11T03:44:00Z</dcterms:created>
  <dcterms:modified xsi:type="dcterms:W3CDTF">2020-07-11T03:45:00Z</dcterms:modified>
</cp:coreProperties>
</file>